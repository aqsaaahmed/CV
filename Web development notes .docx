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E2EC" w14:textId="45F1E487" w:rsidR="00B37C0D" w:rsidRDefault="00272677">
      <w:pPr>
        <w:pStyle w:val="Heading1"/>
      </w:pPr>
      <w:r>
        <w:t xml:space="preserve">Web development </w:t>
      </w:r>
    </w:p>
    <w:p w14:paraId="00C2ADF9" w14:textId="3627523A" w:rsidR="00B37C0D" w:rsidRDefault="00272677" w:rsidP="00272677">
      <w:pPr>
        <w:pStyle w:val="ListBullet"/>
      </w:pPr>
      <w:r>
        <w:t>! – to get the boiler plate</w:t>
      </w:r>
      <w:r w:rsidR="00125279">
        <w:t>(html format)</w:t>
      </w:r>
    </w:p>
    <w:p w14:paraId="5619CF05" w14:textId="1D108885" w:rsidR="00272677" w:rsidRDefault="00742FDF" w:rsidP="00272677">
      <w:pPr>
        <w:pStyle w:val="ListBullet"/>
      </w:pPr>
      <w:r>
        <w:t xml:space="preserve">Ctrl a f1 to beautify </w:t>
      </w:r>
      <w:proofErr w:type="spellStart"/>
      <w:r>
        <w:t>ur</w:t>
      </w:r>
      <w:proofErr w:type="spellEnd"/>
      <w:r>
        <w:t xml:space="preserve"> code</w:t>
      </w:r>
    </w:p>
    <w:p w14:paraId="24E412B6" w14:textId="0CBEAB14" w:rsidR="00421B69" w:rsidRDefault="00742FDF" w:rsidP="00421B69">
      <w:pPr>
        <w:pStyle w:val="ListBullet"/>
      </w:pPr>
      <w:r>
        <w:t xml:space="preserve">To add an </w:t>
      </w:r>
      <w:proofErr w:type="gramStart"/>
      <w:r>
        <w:t>image</w:t>
      </w:r>
      <w:proofErr w:type="gramEnd"/>
      <w:r>
        <w:t xml:space="preserve"> </w:t>
      </w:r>
      <w:r w:rsidR="00421B69">
        <w:t>use 1-copy image address 2- .</w:t>
      </w:r>
      <w:proofErr w:type="spellStart"/>
      <w:r w:rsidR="00421B69">
        <w:t>png</w:t>
      </w:r>
      <w:proofErr w:type="spellEnd"/>
      <w:r w:rsidR="00421B69">
        <w:t xml:space="preserve"> if the </w:t>
      </w:r>
      <w:proofErr w:type="spellStart"/>
      <w:r w:rsidR="00421B69">
        <w:t>img</w:t>
      </w:r>
      <w:proofErr w:type="spellEnd"/>
      <w:r w:rsidR="00421B69">
        <w:t xml:space="preserve"> is in the folder as .html file 3- use a path if there is a separate folder for images </w:t>
      </w:r>
    </w:p>
    <w:p w14:paraId="09B5D1AC" w14:textId="3AB66F90" w:rsidR="00125279" w:rsidRDefault="00125279" w:rsidP="00421B69">
      <w:pPr>
        <w:pStyle w:val="ListBullet"/>
      </w:pPr>
      <w:r>
        <w:t xml:space="preserve">Control command space to open emojis </w:t>
      </w:r>
    </w:p>
    <w:p w14:paraId="4798CE79" w14:textId="77777777" w:rsidR="00B37C0D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B37C0D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E9CE" w14:textId="77777777" w:rsidR="00BA1C66" w:rsidRDefault="00BA1C66">
      <w:r>
        <w:separator/>
      </w:r>
    </w:p>
    <w:p w14:paraId="4B486FA6" w14:textId="77777777" w:rsidR="00BA1C66" w:rsidRDefault="00BA1C66"/>
  </w:endnote>
  <w:endnote w:type="continuationSeparator" w:id="0">
    <w:p w14:paraId="781B3746" w14:textId="77777777" w:rsidR="00BA1C66" w:rsidRDefault="00BA1C66">
      <w:r>
        <w:continuationSeparator/>
      </w:r>
    </w:p>
    <w:p w14:paraId="472476E9" w14:textId="77777777" w:rsidR="00BA1C66" w:rsidRDefault="00BA1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528F6" w14:textId="77777777" w:rsidR="00B37C0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1CFF" w14:textId="77777777" w:rsidR="00BA1C66" w:rsidRDefault="00BA1C66">
      <w:r>
        <w:separator/>
      </w:r>
    </w:p>
    <w:p w14:paraId="4FBD4099" w14:textId="77777777" w:rsidR="00BA1C66" w:rsidRDefault="00BA1C66"/>
  </w:footnote>
  <w:footnote w:type="continuationSeparator" w:id="0">
    <w:p w14:paraId="5935DAA6" w14:textId="77777777" w:rsidR="00BA1C66" w:rsidRDefault="00BA1C66">
      <w:r>
        <w:continuationSeparator/>
      </w:r>
    </w:p>
    <w:p w14:paraId="0211F524" w14:textId="77777777" w:rsidR="00BA1C66" w:rsidRDefault="00BA1C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96735">
    <w:abstractNumId w:val="1"/>
  </w:num>
  <w:num w:numId="2" w16cid:durableId="279149868">
    <w:abstractNumId w:val="0"/>
  </w:num>
  <w:num w:numId="3" w16cid:durableId="1084500017">
    <w:abstractNumId w:val="2"/>
  </w:num>
  <w:num w:numId="4" w16cid:durableId="235210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77"/>
    <w:rsid w:val="00125279"/>
    <w:rsid w:val="001E4075"/>
    <w:rsid w:val="00272677"/>
    <w:rsid w:val="00421B69"/>
    <w:rsid w:val="00742FDF"/>
    <w:rsid w:val="00B37C0D"/>
    <w:rsid w:val="00BA1C66"/>
    <w:rsid w:val="00E4217C"/>
    <w:rsid w:val="00F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A57AD"/>
  <w15:chartTrackingRefBased/>
  <w15:docId w15:val="{D2049A09-FFB7-394C-9C39-BDD5F2E8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qsaahmed/Library/Containers/com.microsoft.Word/Data/Library/Application%20Support/Microsoft/Office/16.0/DTS/en-US%7bFC6A03C3-A1DC-1949-ADC8-6CEDB6F0DA13%7d/%7b7142F38F-CC75-2B49-A5FF-BCDECC5C2E3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{7142F38F-CC75-2B49-A5FF-BCDECC5C2E33}tf10002086.dotx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Daudani, Aqsa</cp:lastModifiedBy>
  <cp:revision>4</cp:revision>
  <dcterms:created xsi:type="dcterms:W3CDTF">2023-01-05T21:05:00Z</dcterms:created>
  <dcterms:modified xsi:type="dcterms:W3CDTF">2023-01-11T20:41:00Z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